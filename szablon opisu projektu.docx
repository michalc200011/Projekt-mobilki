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04DE0263" w:rsidR="000C2633" w:rsidRPr="00EA7099" w:rsidRDefault="00B42693">
            <w:r>
              <w:t>Michał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58C8B024" w:rsidR="000C2633" w:rsidRPr="00EA7099" w:rsidRDefault="00B42693">
            <w:r>
              <w:t>322553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6B3B8431" w:rsidR="000C2633" w:rsidRPr="00EA7099" w:rsidRDefault="00B42693">
            <w:r>
              <w:t>Cyran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76A47CF0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4165FBE7" w:rsidR="000C2633" w:rsidRPr="00EA7099" w:rsidRDefault="0059793D">
            <w:r>
              <w:t>L</w:t>
            </w:r>
            <w:r w:rsidR="005642DE">
              <w:t>ink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2438F392" w:rsidR="000C2633" w:rsidRPr="00EA7099" w:rsidRDefault="00B42693">
            <w:r>
              <w:t>2022/2023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61309474" w:rsidR="000C2633" w:rsidRPr="00EA7099" w:rsidRDefault="00B42693">
            <w:r>
              <w:t>3,0</w:t>
            </w:r>
            <w:r w:rsidR="002152F7">
              <w:t xml:space="preserve"> – </w:t>
            </w:r>
            <w:r>
              <w:t>4,0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79CC6EE3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E190385" w14:textId="58F86CC4" w:rsidR="000C2633" w:rsidRDefault="0059793D">
            <w:r>
              <w:t>1</w:t>
            </w:r>
          </w:p>
          <w:p w14:paraId="4078201D" w14:textId="515C3209" w:rsidR="0059793D" w:rsidRPr="00EA7099" w:rsidRDefault="0059793D"/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2C74293F" w:rsidR="000C2633" w:rsidRDefault="00246F93">
            <w:r>
              <w:t>2</w:t>
            </w:r>
          </w:p>
          <w:p w14:paraId="2AE2C81E" w14:textId="35D1EC1F" w:rsidR="00246F93" w:rsidRPr="00EA7099" w:rsidRDefault="00B42693">
            <w:r>
              <w:t>czwartek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096195FD" w14:textId="77777777" w:rsidR="000C2633" w:rsidRDefault="005642DE" w:rsidP="005642DE">
            <w:pPr>
              <w:pStyle w:val="Nagwek1"/>
              <w:rPr>
                <w:lang w:bidi="pl-PL"/>
              </w:rPr>
            </w:pPr>
            <w:r>
              <w:rPr>
                <w:lang w:bidi="pl-PL"/>
              </w:rPr>
              <w:t xml:space="preserve">Środowiska Programistyczne: </w:t>
            </w:r>
          </w:p>
          <w:p w14:paraId="09A26F21" w14:textId="14B17018" w:rsidR="00B42693" w:rsidRPr="00EA7099" w:rsidRDefault="00B42693" w:rsidP="005642DE">
            <w:pPr>
              <w:pStyle w:val="Nagwek1"/>
            </w:pPr>
            <w:r>
              <w:rPr>
                <w:lang w:bidi="pl-PL"/>
              </w:rPr>
              <w:t>Android studio</w:t>
            </w:r>
          </w:p>
        </w:tc>
        <w:tc>
          <w:tcPr>
            <w:tcW w:w="4682" w:type="dxa"/>
          </w:tcPr>
          <w:p w14:paraId="6F0F90F9" w14:textId="433982B0" w:rsidR="00B42693" w:rsidRPr="00EA7099" w:rsidRDefault="005642DE" w:rsidP="00973885">
            <w:pPr>
              <w:pStyle w:val="Nagwek1"/>
              <w:rPr>
                <w:lang w:bidi="pl-PL"/>
              </w:rPr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</w:p>
          <w:p w14:paraId="6F816FCE" w14:textId="3D7561C5" w:rsidR="00E00E9F" w:rsidRDefault="00B42693" w:rsidP="003241AA">
            <w:r>
              <w:t>Zobaczę podczas programowania</w:t>
            </w:r>
          </w:p>
          <w:p w14:paraId="2CD4A275" w14:textId="3BBAD24D" w:rsidR="005D3C78" w:rsidRDefault="005D3C78" w:rsidP="003241AA"/>
          <w:p w14:paraId="12F2959A" w14:textId="77777777" w:rsidR="005D3C78" w:rsidRDefault="005D3C78" w:rsidP="003241AA"/>
          <w:p w14:paraId="5B10A341" w14:textId="50C51161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</w:p>
          <w:p w14:paraId="3226E9AF" w14:textId="77777777" w:rsidR="005642DE" w:rsidRDefault="005642DE" w:rsidP="003241AA"/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2A7849B4" w14:textId="77777777" w:rsidR="00ED51E4" w:rsidRDefault="00ED51E4" w:rsidP="00ED51E4">
            <w:pPr>
              <w:pStyle w:val="Nagwek1"/>
            </w:pPr>
            <w:r>
              <w:t>Krótkie podsumowanie aplikacji:</w:t>
            </w:r>
          </w:p>
          <w:p w14:paraId="057539AF" w14:textId="5FA1CE0A" w:rsidR="00B42693" w:rsidRDefault="00B42693" w:rsidP="00ED51E4">
            <w:pPr>
              <w:pStyle w:val="Nagwek1"/>
            </w:pPr>
            <w:r>
              <w:t>Quiz w którym uczestnik musi zdobyć jak największa liczbę punktów żeby dostać największą nagrodę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4E10A21A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</w:p>
          <w:p w14:paraId="041D8785" w14:textId="77777777" w:rsidR="00B42693" w:rsidRDefault="00B42693" w:rsidP="00ED51E4">
            <w:pPr>
              <w:pStyle w:val="Nagwek1"/>
            </w:pPr>
            <w:r>
              <w:t xml:space="preserve">Wykorzystanie podstawowych funkcjonalności </w:t>
            </w:r>
            <w:proofErr w:type="spellStart"/>
            <w:r>
              <w:t>np.Button,text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  <w:p w14:paraId="33A6153C" w14:textId="77777777" w:rsidR="00B42693" w:rsidRDefault="00B42693" w:rsidP="00ED51E4">
            <w:pPr>
              <w:pStyle w:val="Nagwek1"/>
            </w:pPr>
            <w:r>
              <w:t>Zapewnienie trwałości danych</w:t>
            </w:r>
          </w:p>
          <w:p w14:paraId="7D6D6028" w14:textId="6F2B90B9" w:rsidR="00B42693" w:rsidRPr="00EA7099" w:rsidRDefault="00B42693" w:rsidP="00ED51E4">
            <w:pPr>
              <w:pStyle w:val="Nagwek1"/>
            </w:pPr>
            <w:r>
              <w:t>Możliwe użycie bazy danych oraz innych funkcjonalności w zależności od progresu projektu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6560C995" w14:textId="77777777" w:rsidR="00ED51E4" w:rsidRDefault="00ED51E4" w:rsidP="00ED51E4">
            <w:pPr>
              <w:pStyle w:val="Nagwek1"/>
            </w:pPr>
            <w:r>
              <w:t>Opis Zewnętrznych Źródeł Danych</w:t>
            </w:r>
          </w:p>
          <w:p w14:paraId="09AA97CD" w14:textId="6015E3AD" w:rsidR="00B42693" w:rsidRDefault="00B42693" w:rsidP="00ED51E4">
            <w:pPr>
              <w:pStyle w:val="Nagwek1"/>
            </w:pPr>
            <w:r>
              <w:t xml:space="preserve">Pytania wzięte z </w:t>
            </w:r>
            <w:proofErr w:type="spellStart"/>
            <w:r>
              <w:t>internetu</w:t>
            </w:r>
            <w:proofErr w:type="spellEnd"/>
          </w:p>
        </w:tc>
      </w:tr>
    </w:tbl>
    <w:tbl>
      <w:tblPr>
        <w:tblStyle w:val="Siatkatabelijasn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recenzenta:"/>
            <w:tag w:val="Wprowadź imię i nazwisko recenzenta:"/>
            <w:id w:val="96767532"/>
            <w:placeholder>
              <w:docPart w:val="9BAFA6434E56403F9EC0EFA333149259"/>
            </w:placeholder>
            <w:temporary/>
            <w:showingPlcHdr/>
            <w15:appearance w15:val="hidden"/>
          </w:sdtPr>
          <w:sdtContent>
            <w:tc>
              <w:tcPr>
                <w:tcW w:w="2398" w:type="dxa"/>
                <w:tcBorders>
                  <w:top w:val="nil"/>
                </w:tcBorders>
              </w:tcPr>
              <w:p w14:paraId="0041D6F1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7C187B4E" w:rsidR="000C2633" w:rsidRPr="00EA7099" w:rsidRDefault="0059793D" w:rsidP="00973885">
            <w:pPr>
              <w:spacing w:after="0"/>
            </w:pPr>
            <w:r>
              <w:t xml:space="preserve">xxx </w:t>
            </w:r>
            <w:proofErr w:type="spellStart"/>
            <w:r>
              <w:t>xxx</w:t>
            </w:r>
            <w:proofErr w:type="spellEnd"/>
          </w:p>
        </w:tc>
      </w:tr>
      <w:tr w:rsidR="000C2633" w:rsidRPr="00EA7099" w14:paraId="08D7E286" w14:textId="77777777" w:rsidTr="008B4EEB">
        <w:tc>
          <w:tcPr>
            <w:tcW w:w="2547" w:type="dxa"/>
            <w:shd w:val="clear" w:color="auto" w:fill="D9D9D9" w:themeFill="background1" w:themeFillShade="D9"/>
          </w:tcPr>
          <w:p w14:paraId="765204A6" w14:textId="715A64F3" w:rsidR="000C2633" w:rsidRPr="00EA7099" w:rsidRDefault="008B4EEB" w:rsidP="00973885">
            <w:pPr>
              <w:spacing w:after="0"/>
            </w:pPr>
            <w: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zatwierdzającego:"/>
            <w:tag w:val="Wprowadź imię i nazwisko zatwierdzającego:"/>
            <w:id w:val="1694192981"/>
            <w:placeholder>
              <w:docPart w:val="1ABB4032C5C54C10817D02C3547B78C0"/>
            </w:placeholder>
            <w:temporary/>
            <w:showingPlcHdr/>
            <w15:appearance w15:val="hidden"/>
          </w:sdtPr>
          <w:sdtContent>
            <w:tc>
              <w:tcPr>
                <w:tcW w:w="2398" w:type="dxa"/>
              </w:tcPr>
              <w:p w14:paraId="438956E8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shd w:val="clear" w:color="auto" w:fill="D9D9D9" w:themeFill="background1" w:themeFillShade="D9"/>
          </w:tcPr>
          <w:p w14:paraId="06D7CCD7" w14:textId="355FEDB6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</w:tcPr>
          <w:p w14:paraId="1FD9FD51" w14:textId="047D3A58" w:rsidR="000C2633" w:rsidRPr="00EA7099" w:rsidRDefault="0059793D" w:rsidP="00973885">
            <w:pPr>
              <w:spacing w:after="0"/>
            </w:pPr>
            <w:r>
              <w:t xml:space="preserve">xxx </w:t>
            </w:r>
            <w:proofErr w:type="spellStart"/>
            <w:r>
              <w:t>xxx</w:t>
            </w:r>
            <w:proofErr w:type="spellEnd"/>
          </w:p>
        </w:tc>
      </w:tr>
    </w:tbl>
    <w:p w14:paraId="3B463D2A" w14:textId="3570107C" w:rsidR="006E5F76" w:rsidRPr="00EA7099" w:rsidRDefault="008A2E2B" w:rsidP="005D3C78">
      <w:pPr>
        <w:spacing w:after="0"/>
      </w:pPr>
      <w:r>
        <w:lastRenderedPageBreak/>
        <w:t>Link do repozytorium:</w:t>
      </w:r>
      <w:r w:rsidRPr="008A2E2B">
        <w:t xml:space="preserve"> </w:t>
      </w:r>
      <w:r w:rsidRPr="008A2E2B">
        <w:t>https://github.com/michalc200011/Projekt-mobilki.git</w:t>
      </w:r>
    </w:p>
    <w:sectPr w:rsidR="006E5F76" w:rsidRPr="00EA7099" w:rsidSect="009C667F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11EF" w14:textId="77777777" w:rsidR="0008522F" w:rsidRDefault="0008522F">
      <w:pPr>
        <w:spacing w:before="0" w:after="0"/>
      </w:pPr>
      <w:r>
        <w:separator/>
      </w:r>
    </w:p>
  </w:endnote>
  <w:endnote w:type="continuationSeparator" w:id="0">
    <w:p w14:paraId="4AD1081C" w14:textId="77777777" w:rsidR="0008522F" w:rsidRDefault="000852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D77C3" w14:textId="77777777" w:rsidR="0008522F" w:rsidRDefault="0008522F">
      <w:pPr>
        <w:spacing w:before="0" w:after="0"/>
      </w:pPr>
      <w:r>
        <w:separator/>
      </w:r>
    </w:p>
  </w:footnote>
  <w:footnote w:type="continuationSeparator" w:id="0">
    <w:p w14:paraId="15862FAD" w14:textId="77777777" w:rsidR="0008522F" w:rsidRDefault="0008522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010B990F" w:rsidR="000C2633" w:rsidRDefault="00B42693">
    <w:pPr>
      <w:pStyle w:val="Nagwek"/>
    </w:pPr>
    <w:r>
      <w:t xml:space="preserve">Quiz </w:t>
    </w:r>
    <w:proofErr w:type="spellStart"/>
    <w:r>
      <w:t>ala</w:t>
    </w:r>
    <w:proofErr w:type="spellEnd"/>
    <w:r>
      <w:t xml:space="preserve"> Milionerzy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962737">
    <w:abstractNumId w:val="11"/>
  </w:num>
  <w:num w:numId="2" w16cid:durableId="943921400">
    <w:abstractNumId w:val="10"/>
  </w:num>
  <w:num w:numId="3" w16cid:durableId="401955465">
    <w:abstractNumId w:val="9"/>
  </w:num>
  <w:num w:numId="4" w16cid:durableId="1661691449">
    <w:abstractNumId w:val="8"/>
  </w:num>
  <w:num w:numId="5" w16cid:durableId="268245960">
    <w:abstractNumId w:val="7"/>
  </w:num>
  <w:num w:numId="6" w16cid:durableId="484056722">
    <w:abstractNumId w:val="6"/>
  </w:num>
  <w:num w:numId="7" w16cid:durableId="852770224">
    <w:abstractNumId w:val="5"/>
  </w:num>
  <w:num w:numId="8" w16cid:durableId="296447579">
    <w:abstractNumId w:val="4"/>
  </w:num>
  <w:num w:numId="9" w16cid:durableId="66002022">
    <w:abstractNumId w:val="3"/>
  </w:num>
  <w:num w:numId="10" w16cid:durableId="1807236275">
    <w:abstractNumId w:val="2"/>
  </w:num>
  <w:num w:numId="11" w16cid:durableId="824710984">
    <w:abstractNumId w:val="1"/>
  </w:num>
  <w:num w:numId="12" w16cid:durableId="171804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8522F"/>
    <w:rsid w:val="000B4B3F"/>
    <w:rsid w:val="000C2633"/>
    <w:rsid w:val="001A40E4"/>
    <w:rsid w:val="001B2073"/>
    <w:rsid w:val="001C09BA"/>
    <w:rsid w:val="001E59CF"/>
    <w:rsid w:val="002152F7"/>
    <w:rsid w:val="00246F93"/>
    <w:rsid w:val="002F1DBC"/>
    <w:rsid w:val="003241AA"/>
    <w:rsid w:val="00330120"/>
    <w:rsid w:val="00342CDD"/>
    <w:rsid w:val="00363A6A"/>
    <w:rsid w:val="00381759"/>
    <w:rsid w:val="00403AAB"/>
    <w:rsid w:val="004E1A15"/>
    <w:rsid w:val="00521A90"/>
    <w:rsid w:val="005443BE"/>
    <w:rsid w:val="005642DE"/>
    <w:rsid w:val="0059793D"/>
    <w:rsid w:val="005D3C78"/>
    <w:rsid w:val="005E3543"/>
    <w:rsid w:val="006228EE"/>
    <w:rsid w:val="00635407"/>
    <w:rsid w:val="0066002F"/>
    <w:rsid w:val="006A0C25"/>
    <w:rsid w:val="006E5F76"/>
    <w:rsid w:val="00757CBF"/>
    <w:rsid w:val="00761239"/>
    <w:rsid w:val="00795023"/>
    <w:rsid w:val="00802707"/>
    <w:rsid w:val="008156CB"/>
    <w:rsid w:val="008527F0"/>
    <w:rsid w:val="008A2E2B"/>
    <w:rsid w:val="008A6F05"/>
    <w:rsid w:val="008B4EEB"/>
    <w:rsid w:val="008E7914"/>
    <w:rsid w:val="009541C6"/>
    <w:rsid w:val="00973885"/>
    <w:rsid w:val="00991989"/>
    <w:rsid w:val="009C667F"/>
    <w:rsid w:val="009C7DE8"/>
    <w:rsid w:val="00A63436"/>
    <w:rsid w:val="00A670F2"/>
    <w:rsid w:val="00B42047"/>
    <w:rsid w:val="00B42693"/>
    <w:rsid w:val="00B62E42"/>
    <w:rsid w:val="00B8392C"/>
    <w:rsid w:val="00BC7D19"/>
    <w:rsid w:val="00C07439"/>
    <w:rsid w:val="00C26D0F"/>
    <w:rsid w:val="00C5493D"/>
    <w:rsid w:val="00C66569"/>
    <w:rsid w:val="00C97885"/>
    <w:rsid w:val="00CA1C12"/>
    <w:rsid w:val="00CA7DE2"/>
    <w:rsid w:val="00CD4BA3"/>
    <w:rsid w:val="00D7348B"/>
    <w:rsid w:val="00DA2EA0"/>
    <w:rsid w:val="00E00E9F"/>
    <w:rsid w:val="00E553AA"/>
    <w:rsid w:val="00E7117C"/>
    <w:rsid w:val="00E8273B"/>
    <w:rsid w:val="00EA0EB4"/>
    <w:rsid w:val="00EA7099"/>
    <w:rsid w:val="00ED51E4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AFA6434E56403F9EC0EFA3331492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6ADF7A-A78F-4566-8A1E-DE0A480DA0B2}"/>
      </w:docPartPr>
      <w:docPartBody>
        <w:p w:rsidR="008D5167" w:rsidRDefault="000958AC">
          <w:pPr>
            <w:pStyle w:val="9BAFA6434E56403F9EC0EFA333149259"/>
          </w:pPr>
          <w:r w:rsidRPr="00973885">
            <w:rPr>
              <w:lang w:bidi="pl-PL"/>
            </w:rPr>
            <w:t>Imię i nazwisko</w:t>
          </w:r>
        </w:p>
      </w:docPartBody>
    </w:docPart>
    <w:docPart>
      <w:docPartPr>
        <w:name w:val="1ABB4032C5C54C10817D02C3547B78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2BDD9F-7108-4D23-8455-DDA4276C9691}"/>
      </w:docPartPr>
      <w:docPartBody>
        <w:p w:rsidR="008D5167" w:rsidRDefault="000958AC">
          <w:pPr>
            <w:pStyle w:val="1ABB4032C5C54C10817D02C3547B78C0"/>
          </w:pPr>
          <w:r w:rsidRPr="00973885">
            <w:rPr>
              <w:lang w:bidi="pl-PL"/>
            </w:rPr>
            <w:t>Imię i nazwisko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AC"/>
    <w:rsid w:val="000958AC"/>
    <w:rsid w:val="00300344"/>
    <w:rsid w:val="0067096D"/>
    <w:rsid w:val="008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BAFA6434E56403F9EC0EFA333149259">
    <w:name w:val="9BAFA6434E56403F9EC0EFA333149259"/>
  </w:style>
  <w:style w:type="paragraph" w:customStyle="1" w:styleId="1ABB4032C5C54C10817D02C3547B78C0">
    <w:name w:val="1ABB4032C5C54C10817D02C3547B7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stanowiska.dotx</Template>
  <TotalTime>0</TotalTime>
  <Pages>2</Pages>
  <Words>140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Michal Cyran</cp:lastModifiedBy>
  <cp:revision>2</cp:revision>
  <dcterms:created xsi:type="dcterms:W3CDTF">2023-01-05T21:05:00Z</dcterms:created>
  <dcterms:modified xsi:type="dcterms:W3CDTF">2023-01-05T21:05:00Z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